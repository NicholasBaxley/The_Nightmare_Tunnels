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0EFA" w14:textId="2F375E55" w:rsidR="00DA24E5" w:rsidRDefault="00ED7CF5">
      <w:pPr>
        <w:pStyle w:val="Title"/>
      </w:pPr>
      <w:r>
        <w:t>[</w:t>
      </w:r>
      <w:r w:rsidR="0001209E">
        <w:t>The Nightmare Tunnels</w:t>
      </w:r>
      <w:r>
        <w:t>]</w:t>
      </w:r>
      <w:r w:rsidR="00E07ABD">
        <w:br/>
      </w:r>
      <w:r w:rsidR="0001209E">
        <w:t>A fully explorable dungeon with a final boss</w:t>
      </w:r>
    </w:p>
    <w:sdt>
      <w:sdtPr>
        <w:id w:val="216403978"/>
        <w:placeholder>
          <w:docPart w:val="AFC04C6F41FD4D1A97509EE1676DBBBE"/>
        </w:placeholder>
        <w:date w:fullDate="2021-08-18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C2A88E7" w14:textId="1C736128" w:rsidR="00DA24E5" w:rsidRDefault="0001209E">
          <w:pPr>
            <w:pStyle w:val="Subtitle"/>
          </w:pPr>
          <w:r>
            <w:t>August 18, 2021</w:t>
          </w:r>
        </w:p>
      </w:sdtContent>
    </w:sdt>
    <w:p w14:paraId="26D2D7F7" w14:textId="77777777" w:rsidR="00DA24E5" w:rsidRDefault="00E07ABD">
      <w:pPr>
        <w:pStyle w:val="Heading1"/>
      </w:pPr>
      <w:r>
        <w:t>Overview</w:t>
      </w:r>
    </w:p>
    <w:p w14:paraId="01B3F49A" w14:textId="688FDB18" w:rsidR="00DA24E5" w:rsidRDefault="00E07ABD">
      <w:pPr>
        <w:pStyle w:val="Heading2"/>
      </w:pPr>
      <w:r>
        <w:t>Project Description</w:t>
      </w:r>
    </w:p>
    <w:p w14:paraId="71D525AC" w14:textId="228B8FD8" w:rsidR="0001209E" w:rsidRPr="0001209E" w:rsidRDefault="0001209E" w:rsidP="0001209E">
      <w:pPr>
        <w:rPr>
          <w:sz w:val="28"/>
        </w:rPr>
      </w:pPr>
      <w:r>
        <w:rPr>
          <w:sz w:val="28"/>
        </w:rPr>
        <w:t>The game will be about a lone adventure goes into a dungeon and gets trapped and must find a way to escape from the dungeon. The genre will be in a fantasy world. There will be 2 started classes Warrior, and mage.</w:t>
      </w:r>
    </w:p>
    <w:p w14:paraId="08BBBBC7" w14:textId="6947E7C8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0693D540" w14:textId="52AB3256" w:rsidR="0001209E" w:rsidRPr="0001209E" w:rsidRDefault="0001209E" w:rsidP="0001209E">
      <w:pPr>
        <w:rPr>
          <w:sz w:val="28"/>
        </w:rPr>
      </w:pPr>
      <w:r>
        <w:rPr>
          <w:sz w:val="28"/>
        </w:rPr>
        <w:t>Nicholas Baxley, B</w:t>
      </w:r>
      <w:r w:rsidRPr="0001209E">
        <w:rPr>
          <w:rStyle w:val="profilecardavatarthumb"/>
          <w:sz w:val="28"/>
        </w:rPr>
        <w:t>randen Alder</w:t>
      </w:r>
    </w:p>
    <w:p w14:paraId="447316A5" w14:textId="0CB6DFE4" w:rsidR="00DA24E5" w:rsidRDefault="00624286">
      <w:pPr>
        <w:pStyle w:val="Heading2"/>
      </w:pPr>
      <w:r>
        <w:t>Project Format</w:t>
      </w:r>
    </w:p>
    <w:p w14:paraId="5EB7EEB7" w14:textId="003BE031" w:rsidR="0001209E" w:rsidRPr="0001209E" w:rsidRDefault="0001209E" w:rsidP="0001209E">
      <w:pPr>
        <w:rPr>
          <w:sz w:val="28"/>
        </w:rPr>
      </w:pPr>
      <w:r>
        <w:rPr>
          <w:sz w:val="28"/>
        </w:rPr>
        <w:t>Console</w:t>
      </w:r>
    </w:p>
    <w:p w14:paraId="728147B5" w14:textId="1904528B" w:rsidR="00DA24E5" w:rsidRDefault="00E07ABD">
      <w:pPr>
        <w:pStyle w:val="Heading2"/>
      </w:pPr>
      <w:r>
        <w:t>Deliverables</w:t>
      </w:r>
    </w:p>
    <w:p w14:paraId="55DF6FA4" w14:textId="7E3F96F9" w:rsidR="0001209E" w:rsidRPr="0001209E" w:rsidRDefault="0001209E" w:rsidP="0001209E">
      <w:pPr>
        <w:rPr>
          <w:sz w:val="28"/>
        </w:rPr>
      </w:pPr>
      <w:r w:rsidRPr="0001209E">
        <w:rPr>
          <w:sz w:val="28"/>
        </w:rPr>
        <w:t>Flow-Charts</w:t>
      </w:r>
    </w:p>
    <w:p w14:paraId="340F16CF" w14:textId="2C46022D" w:rsidR="00DA24E5" w:rsidRDefault="00624286">
      <w:pPr>
        <w:pStyle w:val="Heading2"/>
      </w:pPr>
      <w:r>
        <w:t>Database</w:t>
      </w:r>
    </w:p>
    <w:p w14:paraId="14CE30B2" w14:textId="46CA7843" w:rsidR="0001209E" w:rsidRPr="0001209E" w:rsidRDefault="0001209E" w:rsidP="0001209E">
      <w:pPr>
        <w:rPr>
          <w:sz w:val="28"/>
        </w:rPr>
      </w:pPr>
      <w:r w:rsidRPr="0001209E">
        <w:rPr>
          <w:sz w:val="28"/>
        </w:rPr>
        <w:t>Azure</w:t>
      </w:r>
    </w:p>
    <w:p w14:paraId="274209B0" w14:textId="3BBBBCC7" w:rsidR="00DA24E5" w:rsidRDefault="00B42B09">
      <w:pPr>
        <w:pStyle w:val="Heading2"/>
      </w:pPr>
      <w:r>
        <w:t>Learning</w:t>
      </w:r>
    </w:p>
    <w:p w14:paraId="2D69552D" w14:textId="2D1851BC" w:rsidR="00DA24E5" w:rsidRPr="0001209E" w:rsidRDefault="0001209E">
      <w:pPr>
        <w:rPr>
          <w:sz w:val="28"/>
        </w:rPr>
      </w:pPr>
      <w:r>
        <w:rPr>
          <w:sz w:val="28"/>
        </w:rPr>
        <w:t>How to use a database.</w:t>
      </w:r>
    </w:p>
    <w:p w14:paraId="1CB906DD" w14:textId="77777777" w:rsidR="00DA24E5" w:rsidRDefault="00DA24E5" w:rsidP="00ED7CF5"/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9BCA" w14:textId="77777777" w:rsidR="0019799A" w:rsidRDefault="0019799A">
      <w:pPr>
        <w:spacing w:after="0" w:line="240" w:lineRule="auto"/>
      </w:pPr>
      <w:r>
        <w:separator/>
      </w:r>
    </w:p>
  </w:endnote>
  <w:endnote w:type="continuationSeparator" w:id="0">
    <w:p w14:paraId="1BAE96AA" w14:textId="77777777" w:rsidR="0019799A" w:rsidRDefault="0019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04F82" w14:textId="77777777" w:rsidR="0019799A" w:rsidRDefault="0019799A">
      <w:pPr>
        <w:spacing w:after="0" w:line="240" w:lineRule="auto"/>
      </w:pPr>
      <w:r>
        <w:separator/>
      </w:r>
    </w:p>
  </w:footnote>
  <w:footnote w:type="continuationSeparator" w:id="0">
    <w:p w14:paraId="5183A753" w14:textId="77777777" w:rsidR="0019799A" w:rsidRDefault="0019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01209E"/>
    <w:rsid w:val="0019799A"/>
    <w:rsid w:val="005E4F2F"/>
    <w:rsid w:val="00624286"/>
    <w:rsid w:val="00804EE4"/>
    <w:rsid w:val="00B42B09"/>
    <w:rsid w:val="00DA24E5"/>
    <w:rsid w:val="00E07ABD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profilecardavatarthumb">
    <w:name w:val="profilecardavatarthumb"/>
    <w:basedOn w:val="DefaultParagraphFont"/>
    <w:rsid w:val="0001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1F105A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1F105A"/>
    <w:rsid w:val="007513E2"/>
    <w:rsid w:val="00D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63F0EF2-5ADE-423B-9080-704ACDCD0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Nicholas Baxley</cp:lastModifiedBy>
  <cp:revision>2</cp:revision>
  <dcterms:created xsi:type="dcterms:W3CDTF">2021-09-11T12:30:00Z</dcterms:created>
  <dcterms:modified xsi:type="dcterms:W3CDTF">2021-09-11T12:30:00Z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